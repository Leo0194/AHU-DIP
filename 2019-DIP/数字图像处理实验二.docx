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</w:t>
      </w:r>
      <w:r w:rsidR="002C3F31">
        <w:rPr>
          <w:rFonts w:hint="eastAsia"/>
          <w:b/>
          <w:szCs w:val="21"/>
          <w:u w:val="single"/>
        </w:rPr>
        <w:t>12.04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7A113B" w:rsidRPr="005D60D1" w:rsidRDefault="00E17680" w:rsidP="00E17680">
      <w:pPr>
        <w:spacing w:line="600" w:lineRule="auto"/>
        <w:jc w:val="left"/>
        <w:rPr>
          <w:rFonts w:ascii="宋体" w:hAnsi="宋体" w:hint="eastAsia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2C3F31"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 w:rsidR="002C3F31" w:rsidRPr="002C3F31">
        <w:rPr>
          <w:rFonts w:ascii="宋体" w:hAnsi="宋体" w:hint="eastAsia"/>
          <w:b/>
          <w:bCs/>
          <w:sz w:val="32"/>
          <w:szCs w:val="32"/>
          <w:u w:val="single"/>
        </w:rPr>
        <w:t>数字图像处理实验</w:t>
      </w:r>
      <w:r w:rsidR="000963F0">
        <w:rPr>
          <w:rFonts w:ascii="宋体" w:hAnsi="宋体" w:hint="eastAsia"/>
          <w:b/>
          <w:bCs/>
          <w:sz w:val="32"/>
          <w:szCs w:val="32"/>
          <w:u w:val="single"/>
        </w:rPr>
        <w:t>二</w:t>
      </w:r>
      <w:r w:rsidR="002C3F31" w:rsidRPr="002C3F31">
        <w:rPr>
          <w:rFonts w:ascii="宋体" w:hAnsi="宋体" w:hint="eastAsia"/>
          <w:b/>
          <w:bCs/>
          <w:sz w:val="32"/>
          <w:szCs w:val="32"/>
          <w:u w:val="single"/>
        </w:rPr>
        <w:t>——图像增强</w:t>
      </w:r>
      <w:r w:rsidR="0028324F" w:rsidRPr="002C3F31">
        <w:rPr>
          <w:rFonts w:ascii="宋体" w:hAnsi="宋体"/>
          <w:b/>
          <w:bCs/>
          <w:szCs w:val="21"/>
          <w:u w:val="single"/>
        </w:rPr>
        <w:t xml:space="preserve"> </w:t>
      </w:r>
      <w:r w:rsidR="0028324F" w:rsidRPr="00D574E6">
        <w:rPr>
          <w:rFonts w:ascii="宋体" w:hAnsi="宋体"/>
          <w:szCs w:val="21"/>
          <w:u w:val="single"/>
        </w:rPr>
        <w:t xml:space="preserve"> </w:t>
      </w:r>
      <w:r w:rsidRPr="00D574E6">
        <w:rPr>
          <w:rFonts w:ascii="宋体" w:hAnsi="宋体" w:hint="eastAsia"/>
          <w:szCs w:val="21"/>
          <w:u w:val="single"/>
        </w:rPr>
        <w:tab/>
      </w:r>
      <w:r w:rsidR="00D665A6" w:rsidRPr="00D574E6">
        <w:rPr>
          <w:rFonts w:ascii="宋体" w:hAnsi="宋体"/>
          <w:szCs w:val="21"/>
          <w:u w:val="single"/>
        </w:rPr>
        <w:t xml:space="preserve"> </w:t>
      </w:r>
    </w:p>
    <w:p w:rsidR="00561A3F" w:rsidRPr="00D574E6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PROJECT 03-01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Image Enhancement Using Log Transformations  The focus of this project is to experiment with intensity transformations to enhance an image.  </w:t>
      </w:r>
    </w:p>
    <w:p w:rsidR="00433E72" w:rsidRDefault="002C3F31" w:rsidP="00433E72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>Enhance the image “Fig_DFT_no_log.tif” by the log transformation of Eq.: s = clog</w:t>
      </w:r>
      <w:r w:rsidRPr="002C3F31">
        <w:rPr>
          <w:rFonts w:ascii="宋体" w:hAnsi="宋体"/>
          <w:szCs w:val="21"/>
        </w:rPr>
        <w:t xml:space="preserve"> </w:t>
      </w:r>
      <w:r w:rsidRPr="002C3F31">
        <w:rPr>
          <w:noProof/>
          <w:sz w:val="32"/>
          <w:szCs w:val="36"/>
        </w:rPr>
        <w:t xml:space="preserve">(1 + r). </w:t>
      </w:r>
    </w:p>
    <w:p w:rsidR="002C3F31" w:rsidRPr="00433E72" w:rsidRDefault="002C3F31" w:rsidP="00433E72">
      <w:pPr>
        <w:spacing w:line="600" w:lineRule="auto"/>
        <w:jc w:val="left"/>
        <w:rPr>
          <w:noProof/>
          <w:sz w:val="32"/>
          <w:szCs w:val="36"/>
        </w:rPr>
      </w:pPr>
      <w:bookmarkStart w:id="0" w:name="_GoBack"/>
      <w:bookmarkEnd w:id="0"/>
      <w:r w:rsidRPr="002C3F31">
        <w:rPr>
          <w:noProof/>
          <w:sz w:val="32"/>
          <w:szCs w:val="36"/>
        </w:rPr>
        <w:t xml:space="preserve">Change the only free parameter c until (according to your </w:t>
      </w:r>
      <w:r w:rsidRPr="002C3F31">
        <w:rPr>
          <w:b/>
          <w:bCs/>
          <w:noProof/>
          <w:sz w:val="32"/>
          <w:szCs w:val="36"/>
        </w:rPr>
        <w:t xml:space="preserve">judgment) you have the best visual </w:t>
      </w:r>
    </w:p>
    <w:p w:rsidR="00CF5738" w:rsidRPr="002C3F31" w:rsidRDefault="002C3F31" w:rsidP="002C3F31">
      <w:pPr>
        <w:spacing w:line="600" w:lineRule="auto"/>
        <w:jc w:val="left"/>
        <w:rPr>
          <w:b/>
          <w:bCs/>
          <w:noProof/>
          <w:sz w:val="32"/>
          <w:szCs w:val="36"/>
        </w:rPr>
      </w:pPr>
      <w:r w:rsidRPr="002C3F31">
        <w:rPr>
          <w:b/>
          <w:bCs/>
          <w:noProof/>
          <w:sz w:val="32"/>
          <w:szCs w:val="36"/>
        </w:rPr>
        <w:t>result for the transformation</w:t>
      </w:r>
    </w:p>
    <w:p w:rsidR="002C3F31" w:rsidRDefault="002C3F31" w:rsidP="002C3F31">
      <w:pPr>
        <w:spacing w:line="600" w:lineRule="auto"/>
        <w:jc w:val="left"/>
        <w:rPr>
          <w:rFonts w:ascii="宋体" w:hAnsi="宋体"/>
          <w:szCs w:val="21"/>
        </w:rPr>
      </w:pP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 w:hint="eastAsia"/>
          <w:szCs w:val="21"/>
        </w:rPr>
        <w:lastRenderedPageBreak/>
        <w:t>%%  初始化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clc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clear all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close all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 w:hint="eastAsia"/>
          <w:szCs w:val="21"/>
        </w:rPr>
        <w:t>%%  读入图像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img1=imread('Fig_DFT_no_log.tif');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figure;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subplot(1,2,1);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imshow(img1);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imwrite(img1,'original.bmp');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title('original');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%%  the log transformation of Eq.: s = clog (1 + r)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 w:hint="eastAsia"/>
          <w:szCs w:val="21"/>
        </w:rPr>
        <w:t>c=input('input c is：');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t1=c*log(1+double(img1));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 w:hint="eastAsia"/>
          <w:szCs w:val="21"/>
        </w:rPr>
        <w:t>t2=mat2gray(t1);            %矩阵归一化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lastRenderedPageBreak/>
        <w:t>t3=im2uint8(t2);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subplot(1,2,2);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imshow(t3);</w:t>
      </w:r>
    </w:p>
    <w:p w:rsidR="002C3F31" w:rsidRP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C3F31">
        <w:rPr>
          <w:rFonts w:ascii="宋体" w:hAnsi="宋体"/>
          <w:szCs w:val="21"/>
        </w:rPr>
        <w:t>title('log transformation');</w:t>
      </w:r>
    </w:p>
    <w:p w:rsidR="002C3F31" w:rsidRDefault="002C3F31" w:rsidP="002C3F31">
      <w:pPr>
        <w:spacing w:line="600" w:lineRule="auto"/>
        <w:jc w:val="left"/>
        <w:rPr>
          <w:rFonts w:ascii="宋体" w:hAnsi="宋体"/>
          <w:szCs w:val="21"/>
        </w:rPr>
      </w:pPr>
    </w:p>
    <w:p w:rsidR="002C3F31" w:rsidRPr="002C3F31" w:rsidRDefault="002C3F31" w:rsidP="002C3F31">
      <w:pPr>
        <w:spacing w:line="600" w:lineRule="auto"/>
        <w:jc w:val="left"/>
        <w:rPr>
          <w:rFonts w:ascii="宋体" w:hAnsi="宋体"/>
          <w:b/>
          <w:bCs/>
          <w:sz w:val="36"/>
          <w:szCs w:val="36"/>
        </w:rPr>
      </w:pPr>
      <w:r w:rsidRPr="002C3F31">
        <w:rPr>
          <w:rFonts w:ascii="宋体" w:hAnsi="宋体" w:hint="eastAsia"/>
          <w:b/>
          <w:bCs/>
          <w:sz w:val="36"/>
          <w:szCs w:val="36"/>
        </w:rPr>
        <w:t>input</w:t>
      </w:r>
      <w:r w:rsidRPr="002C3F31">
        <w:rPr>
          <w:rFonts w:ascii="宋体" w:hAnsi="宋体"/>
          <w:b/>
          <w:bCs/>
          <w:sz w:val="36"/>
          <w:szCs w:val="36"/>
        </w:rPr>
        <w:t xml:space="preserve"> </w:t>
      </w:r>
      <w:r w:rsidRPr="002C3F31">
        <w:rPr>
          <w:rFonts w:ascii="宋体" w:hAnsi="宋体" w:hint="eastAsia"/>
          <w:b/>
          <w:bCs/>
          <w:sz w:val="36"/>
          <w:szCs w:val="36"/>
        </w:rPr>
        <w:t>c</w:t>
      </w:r>
      <w:r w:rsidRPr="002C3F31">
        <w:rPr>
          <w:rFonts w:ascii="宋体" w:hAnsi="宋体"/>
          <w:b/>
          <w:bCs/>
          <w:sz w:val="36"/>
          <w:szCs w:val="36"/>
        </w:rPr>
        <w:t xml:space="preserve"> is</w:t>
      </w:r>
      <w:r>
        <w:rPr>
          <w:rFonts w:ascii="宋体" w:hAnsi="宋体"/>
          <w:b/>
          <w:bCs/>
          <w:sz w:val="36"/>
          <w:szCs w:val="36"/>
        </w:rPr>
        <w:t>:</w:t>
      </w:r>
      <w:r w:rsidRPr="002C3F31">
        <w:rPr>
          <w:rFonts w:ascii="宋体" w:hAnsi="宋体"/>
          <w:b/>
          <w:bCs/>
          <w:sz w:val="36"/>
          <w:szCs w:val="36"/>
        </w:rPr>
        <w:t xml:space="preserve"> 1</w:t>
      </w:r>
    </w:p>
    <w:p w:rsidR="00CF5738" w:rsidRDefault="00F01796" w:rsidP="00CF5738">
      <w:pPr>
        <w:spacing w:line="600" w:lineRule="auto"/>
        <w:jc w:val="left"/>
        <w:rPr>
          <w:noProof/>
        </w:rPr>
      </w:pPr>
      <w:r w:rsidRPr="0002606C">
        <w:rPr>
          <w:noProof/>
        </w:rPr>
        <w:drawing>
          <wp:inline distT="0" distB="0" distL="0" distR="0">
            <wp:extent cx="5271135" cy="40309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31" w:rsidRPr="002C3F31" w:rsidRDefault="002C3F31" w:rsidP="002C3F31">
      <w:pPr>
        <w:spacing w:line="600" w:lineRule="auto"/>
        <w:jc w:val="left"/>
        <w:rPr>
          <w:rFonts w:ascii="宋体" w:hAnsi="宋体"/>
          <w:b/>
          <w:bCs/>
          <w:sz w:val="36"/>
          <w:szCs w:val="36"/>
        </w:rPr>
      </w:pPr>
      <w:r w:rsidRPr="002C3F31">
        <w:rPr>
          <w:rFonts w:ascii="宋体" w:hAnsi="宋体" w:hint="eastAsia"/>
          <w:b/>
          <w:bCs/>
          <w:sz w:val="36"/>
          <w:szCs w:val="36"/>
        </w:rPr>
        <w:t>input</w:t>
      </w:r>
      <w:r w:rsidRPr="002C3F31">
        <w:rPr>
          <w:rFonts w:ascii="宋体" w:hAnsi="宋体"/>
          <w:b/>
          <w:bCs/>
          <w:sz w:val="36"/>
          <w:szCs w:val="36"/>
        </w:rPr>
        <w:t xml:space="preserve"> </w:t>
      </w:r>
      <w:r w:rsidRPr="002C3F31">
        <w:rPr>
          <w:rFonts w:ascii="宋体" w:hAnsi="宋体" w:hint="eastAsia"/>
          <w:b/>
          <w:bCs/>
          <w:sz w:val="36"/>
          <w:szCs w:val="36"/>
        </w:rPr>
        <w:t>c</w:t>
      </w:r>
      <w:r w:rsidRPr="002C3F31">
        <w:rPr>
          <w:rFonts w:ascii="宋体" w:hAnsi="宋体"/>
          <w:b/>
          <w:bCs/>
          <w:sz w:val="36"/>
          <w:szCs w:val="36"/>
        </w:rPr>
        <w:t xml:space="preserve"> is</w:t>
      </w:r>
      <w:r>
        <w:rPr>
          <w:rFonts w:ascii="宋体" w:hAnsi="宋体"/>
          <w:b/>
          <w:bCs/>
          <w:sz w:val="36"/>
          <w:szCs w:val="36"/>
        </w:rPr>
        <w:t>:</w:t>
      </w:r>
      <w:r w:rsidRPr="002C3F31"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>-</w:t>
      </w:r>
      <w:r w:rsidRPr="002C3F31">
        <w:rPr>
          <w:rFonts w:ascii="宋体" w:hAnsi="宋体"/>
          <w:b/>
          <w:bCs/>
          <w:sz w:val="36"/>
          <w:szCs w:val="36"/>
        </w:rPr>
        <w:t>1</w:t>
      </w:r>
    </w:p>
    <w:p w:rsidR="002C3F31" w:rsidRDefault="002C3F31" w:rsidP="00CF5738">
      <w:pPr>
        <w:spacing w:line="600" w:lineRule="auto"/>
        <w:jc w:val="left"/>
        <w:rPr>
          <w:noProof/>
        </w:rPr>
      </w:pPr>
    </w:p>
    <w:p w:rsidR="002C3F31" w:rsidRDefault="00F01796" w:rsidP="00CF5738">
      <w:pPr>
        <w:spacing w:line="600" w:lineRule="auto"/>
        <w:jc w:val="left"/>
        <w:rPr>
          <w:noProof/>
        </w:rPr>
      </w:pPr>
      <w:r w:rsidRPr="0002606C">
        <w:rPr>
          <w:noProof/>
        </w:rPr>
        <w:lastRenderedPageBreak/>
        <w:drawing>
          <wp:inline distT="0" distB="0" distL="0" distR="0">
            <wp:extent cx="5271135" cy="39401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31" w:rsidRDefault="002C3F31" w:rsidP="00CF5738">
      <w:pPr>
        <w:spacing w:line="600" w:lineRule="auto"/>
        <w:jc w:val="left"/>
        <w:rPr>
          <w:noProof/>
        </w:rPr>
      </w:pP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PROJECT 03-02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Image Enhancement Using Power-law Transformations 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Enhance the image “Fig_fractured_spine.tif” by a power-law transformation of the form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shown in Eq.:         . Change the two parameters, c and r until (according to your </w:t>
      </w:r>
    </w:p>
    <w:p w:rsidR="002C3F31" w:rsidRPr="002C3F31" w:rsidRDefault="002C3F31" w:rsidP="002C3F31">
      <w:pPr>
        <w:spacing w:line="600" w:lineRule="auto"/>
        <w:jc w:val="left"/>
        <w:rPr>
          <w:b/>
          <w:bCs/>
          <w:noProof/>
          <w:sz w:val="32"/>
          <w:szCs w:val="36"/>
        </w:rPr>
      </w:pPr>
      <w:r w:rsidRPr="002C3F31">
        <w:rPr>
          <w:noProof/>
          <w:sz w:val="32"/>
          <w:szCs w:val="36"/>
        </w:rPr>
        <w:t>judgment) you have the best visual result for the transformation.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初始化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lastRenderedPageBreak/>
        <w:t>clc;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clear all;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close all;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读入图像数据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img_gray=imread('Fig_fractured_spine.tif');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figure;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subplot(3,3,1);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imshow(img_gray);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title('original');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rFonts w:hint="eastAsia"/>
          <w:noProof/>
        </w:rPr>
        <w:t xml:space="preserve">%% </w:t>
      </w:r>
      <w:r>
        <w:rPr>
          <w:rFonts w:hint="eastAsia"/>
          <w:noProof/>
        </w:rPr>
        <w:t>幂律变换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img_t1=double(img_gray);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c=1;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pow=0.1;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for  pow =0.1:0.1:0.8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img_t2=im2uint8(mat2gray(img_t1.^pow));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c=c+1;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lastRenderedPageBreak/>
        <w:t xml:space="preserve">       subplot(3,3,c);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imshow(img_t2);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gamma=sprintf('power-law:gamma=%.1f',pow);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title(gamma);</w:t>
      </w:r>
    </w:p>
    <w:p w:rsidR="002C3F31" w:rsidRDefault="002C3F31" w:rsidP="002C3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end</w:t>
      </w:r>
    </w:p>
    <w:p w:rsidR="002C3F31" w:rsidRDefault="002C3F31" w:rsidP="002C3F31">
      <w:pPr>
        <w:spacing w:line="600" w:lineRule="auto"/>
        <w:jc w:val="left"/>
        <w:rPr>
          <w:noProof/>
        </w:rPr>
      </w:pPr>
    </w:p>
    <w:p w:rsidR="002C3F31" w:rsidRDefault="00F01796" w:rsidP="00CF5738">
      <w:pPr>
        <w:spacing w:line="600" w:lineRule="auto"/>
        <w:jc w:val="left"/>
        <w:rPr>
          <w:noProof/>
        </w:rPr>
      </w:pPr>
      <w:r w:rsidRPr="0002606C">
        <w:rPr>
          <w:noProof/>
        </w:rPr>
        <w:drawing>
          <wp:inline distT="0" distB="0" distL="0" distR="0">
            <wp:extent cx="5275580" cy="436499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31" w:rsidRDefault="002C3F31" w:rsidP="00CF5738">
      <w:pPr>
        <w:spacing w:line="600" w:lineRule="auto"/>
        <w:jc w:val="left"/>
        <w:rPr>
          <w:noProof/>
        </w:rPr>
      </w:pP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PROJECT 03-03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Image Enhancement Using Thresholding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lastRenderedPageBreak/>
        <w:t xml:space="preserve">a) Write a MATLAB function averageIntensity which calculates the average intensity level of an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image. From the command line use this function on the image “Fig_blurry_moon.tif”. 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(Hint: To calculate the average intensity of the pixels in an image simply iterate through every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pixel in the image, summing all of their values and finally divide this sum by the total number </w:t>
      </w:r>
    </w:p>
    <w:p w:rsid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of pixels.)  </w:t>
      </w:r>
    </w:p>
    <w:p w:rsidR="00F01796" w:rsidRPr="00DB2948" w:rsidRDefault="00F01796" w:rsidP="00F01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B2948">
        <w:rPr>
          <w:rFonts w:ascii="宋体" w:hAnsi="宋体"/>
          <w:szCs w:val="21"/>
        </w:rPr>
        <w:t>function ans=averageIntensity()</w:t>
      </w:r>
    </w:p>
    <w:p w:rsidR="00F01796" w:rsidRPr="00DB2948" w:rsidRDefault="00F01796" w:rsidP="00F01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B2948">
        <w:rPr>
          <w:rFonts w:ascii="宋体" w:hAnsi="宋体"/>
          <w:szCs w:val="21"/>
        </w:rPr>
        <w:t xml:space="preserve">    Img=imread('Fig_blurry_moon.tif');</w:t>
      </w:r>
    </w:p>
    <w:p w:rsidR="00F01796" w:rsidRPr="00DB2948" w:rsidRDefault="00F01796" w:rsidP="00F01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B2948">
        <w:rPr>
          <w:rFonts w:ascii="宋体" w:hAnsi="宋体"/>
          <w:szCs w:val="21"/>
        </w:rPr>
        <w:t xml:space="preserve">    ans=sum(Img(:))/length(Img(:))</w:t>
      </w:r>
      <w:r>
        <w:rPr>
          <w:rFonts w:ascii="宋体" w:hAnsi="宋体" w:hint="eastAsia"/>
          <w:szCs w:val="21"/>
        </w:rPr>
        <w:t>;</w:t>
      </w:r>
    </w:p>
    <w:p w:rsidR="00F01796" w:rsidRPr="00D574E6" w:rsidRDefault="00F01796" w:rsidP="00F01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B2948">
        <w:rPr>
          <w:rFonts w:ascii="宋体" w:hAnsi="宋体"/>
          <w:szCs w:val="21"/>
        </w:rPr>
        <w:t>end</w:t>
      </w:r>
    </w:p>
    <w:p w:rsidR="002C3F31" w:rsidRDefault="00F01796" w:rsidP="002C3F31">
      <w:pPr>
        <w:spacing w:line="600" w:lineRule="auto"/>
        <w:jc w:val="left"/>
        <w:rPr>
          <w:noProof/>
          <w:sz w:val="32"/>
          <w:szCs w:val="36"/>
        </w:rPr>
      </w:pPr>
      <w:r w:rsidRPr="0002606C">
        <w:rPr>
          <w:noProof/>
        </w:rPr>
        <w:drawing>
          <wp:inline distT="0" distB="0" distL="0" distR="0">
            <wp:extent cx="3028950" cy="18097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lastRenderedPageBreak/>
        <w:t xml:space="preserve">b) Write a MATLAB function thresholdImage which thresholds an image based on a threshold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level given as a parameter to the function. The function should take two parameters – the image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to be thresholded and the threshold level. The result of the function should be a new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thresholded image. This function would be called as follows: 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ThresholdedMoon = thresholdImage(Moon, ave);  </w:t>
      </w:r>
    </w:p>
    <w:p w:rsidR="002C3F31" w:rsidRPr="002C3F31" w:rsidRDefault="002C3F31" w:rsidP="002C3F31">
      <w:pPr>
        <w:spacing w:line="600" w:lineRule="auto"/>
        <w:jc w:val="left"/>
        <w:rPr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Use this new function from the command line on the image to give images similar to the </w:t>
      </w:r>
    </w:p>
    <w:p w:rsidR="00DB2948" w:rsidRPr="005D60D1" w:rsidRDefault="002C3F31" w:rsidP="00E17680">
      <w:pPr>
        <w:spacing w:line="600" w:lineRule="auto"/>
        <w:jc w:val="left"/>
        <w:rPr>
          <w:rFonts w:hint="eastAsia"/>
          <w:noProof/>
          <w:sz w:val="32"/>
          <w:szCs w:val="36"/>
        </w:rPr>
      </w:pPr>
      <w:r w:rsidRPr="002C3F31">
        <w:rPr>
          <w:noProof/>
          <w:sz w:val="32"/>
          <w:szCs w:val="36"/>
        </w:rPr>
        <w:t xml:space="preserve">following: 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/>
          <w:szCs w:val="21"/>
        </w:rPr>
        <w:t>function The_moon=thresholdImage()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/>
          <w:szCs w:val="21"/>
        </w:rPr>
        <w:t xml:space="preserve">    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/>
          <w:szCs w:val="21"/>
        </w:rPr>
        <w:t>ave_bw=ave/256;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/>
          <w:szCs w:val="21"/>
        </w:rPr>
        <w:t>bw_moon=im2bw(gray_moon,ave_bw);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DB2948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/>
          <w:szCs w:val="21"/>
        </w:rPr>
        <w:t>end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 w:hint="eastAsia"/>
          <w:szCs w:val="21"/>
        </w:rPr>
        <w:lastRenderedPageBreak/>
        <w:t>%% 初始化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/>
          <w:szCs w:val="21"/>
        </w:rPr>
        <w:t>clc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/>
          <w:szCs w:val="21"/>
        </w:rPr>
        <w:t>clear all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F0C72">
        <w:rPr>
          <w:rFonts w:ascii="宋体" w:hAnsi="宋体"/>
          <w:szCs w:val="21"/>
        </w:rPr>
        <w:t>close all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 w:hint="eastAsia"/>
          <w:szCs w:val="21"/>
        </w:rPr>
        <w:t>%% 读入图片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/>
          <w:szCs w:val="21"/>
        </w:rPr>
        <w:t xml:space="preserve">  Img_moon=imread('Fig_blurry_moon.tif');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F0C72">
        <w:rPr>
          <w:rFonts w:ascii="宋体" w:hAnsi="宋体"/>
          <w:szCs w:val="21"/>
        </w:rPr>
        <w:t xml:space="preserve">    gray_moon=mat2gray(Img_moon);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F0C72">
        <w:rPr>
          <w:rFonts w:ascii="宋体" w:hAnsi="宋体" w:hint="eastAsia"/>
          <w:szCs w:val="21"/>
        </w:rPr>
        <w:t>%% 得到平均值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F0C72">
        <w:rPr>
          <w:rFonts w:ascii="宋体" w:hAnsi="宋体"/>
          <w:szCs w:val="21"/>
        </w:rPr>
        <w:t>ave=averageIntensity();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 w:hint="eastAsia"/>
          <w:szCs w:val="21"/>
        </w:rPr>
        <w:t>%% 阈值变换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F0C72">
        <w:rPr>
          <w:rFonts w:ascii="宋体" w:hAnsi="宋体"/>
          <w:szCs w:val="21"/>
        </w:rPr>
        <w:t>ave_bw=ave/256;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DF0C72">
        <w:rPr>
          <w:rFonts w:ascii="宋体" w:hAnsi="宋体"/>
          <w:szCs w:val="21"/>
        </w:rPr>
        <w:t>bw_moon=im2bw(gray_moon,ave_bw);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 w:hint="eastAsia"/>
          <w:szCs w:val="21"/>
        </w:rPr>
        <w:t>%% 画图</w:t>
      </w: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F01796" w:rsidRPr="00DF0C72" w:rsidRDefault="00F01796" w:rsidP="00DF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DF0C72">
        <w:rPr>
          <w:rFonts w:ascii="宋体" w:hAnsi="宋体"/>
          <w:szCs w:val="21"/>
        </w:rPr>
        <w:t>imshow(bw_moon);</w:t>
      </w:r>
    </w:p>
    <w:p w:rsidR="00F01796" w:rsidRDefault="00F01796" w:rsidP="00F01796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  <w:r w:rsidRPr="0002606C">
        <w:rPr>
          <w:noProof/>
        </w:rPr>
        <w:lastRenderedPageBreak/>
        <w:drawing>
          <wp:inline distT="0" distB="0" distL="0" distR="0">
            <wp:extent cx="5273040" cy="529780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DF0C72" w:rsidRPr="002C3F31" w:rsidRDefault="00DF0C72" w:rsidP="00DF0C72">
      <w:pPr>
        <w:spacing w:line="600" w:lineRule="auto"/>
        <w:jc w:val="left"/>
        <w:rPr>
          <w:noProof/>
          <w:sz w:val="32"/>
          <w:szCs w:val="36"/>
        </w:rPr>
      </w:pPr>
      <w:r>
        <w:rPr>
          <w:rFonts w:ascii="宋体" w:hAnsi="宋体" w:hint="eastAsia"/>
          <w:sz w:val="30"/>
          <w:szCs w:val="30"/>
        </w:rPr>
        <w:t>数字图像处理实验让我们学习到了如何应用</w:t>
      </w:r>
      <w:r w:rsidRPr="002C3F31">
        <w:rPr>
          <w:noProof/>
          <w:sz w:val="32"/>
          <w:szCs w:val="36"/>
        </w:rPr>
        <w:t>Log Transformations</w:t>
      </w:r>
      <w:r>
        <w:rPr>
          <w:noProof/>
          <w:sz w:val="32"/>
          <w:szCs w:val="36"/>
        </w:rPr>
        <w:t xml:space="preserve">  </w:t>
      </w:r>
      <w:r w:rsidRPr="002C3F31">
        <w:rPr>
          <w:noProof/>
          <w:sz w:val="32"/>
          <w:szCs w:val="36"/>
        </w:rPr>
        <w:t xml:space="preserve">Power-law Transformations  Thresholding </w:t>
      </w:r>
    </w:p>
    <w:p w:rsidR="007711CC" w:rsidRPr="00DF0C72" w:rsidRDefault="00DF0C72" w:rsidP="00E17680">
      <w:pPr>
        <w:spacing w:line="600" w:lineRule="auto"/>
        <w:jc w:val="left"/>
        <w:rPr>
          <w:noProof/>
          <w:sz w:val="32"/>
          <w:szCs w:val="36"/>
        </w:rPr>
      </w:pPr>
      <w:r>
        <w:rPr>
          <w:rFonts w:hint="eastAsia"/>
          <w:noProof/>
          <w:sz w:val="32"/>
          <w:szCs w:val="36"/>
        </w:rPr>
        <w:t>等技术对图像进行变换，让图像增强，给人以更方便的获取想获得的图像。</w:t>
      </w:r>
    </w:p>
    <w:sectPr w:rsidR="007711CC" w:rsidRPr="00DF0C72" w:rsidSect="00352773">
      <w:headerReference w:type="default" r:id="rId13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DAC" w:rsidRDefault="00593DAC" w:rsidP="00636DD0">
      <w:r>
        <w:separator/>
      </w:r>
    </w:p>
  </w:endnote>
  <w:endnote w:type="continuationSeparator" w:id="0">
    <w:p w:rsidR="00593DAC" w:rsidRDefault="00593DAC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DAC" w:rsidRDefault="00593DAC" w:rsidP="00636DD0">
      <w:r>
        <w:separator/>
      </w:r>
    </w:p>
  </w:footnote>
  <w:footnote w:type="continuationSeparator" w:id="0">
    <w:p w:rsidR="00593DAC" w:rsidRDefault="00593DAC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F01796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7711CC" w:rsidRPr="00D574E6" w:rsidRDefault="007711CC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7711CC" w:rsidRPr="00D574E6" w:rsidRDefault="007711CC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31"/>
    <w:rsid w:val="00002878"/>
    <w:rsid w:val="00007B31"/>
    <w:rsid w:val="00064C98"/>
    <w:rsid w:val="000963F0"/>
    <w:rsid w:val="000B0E3E"/>
    <w:rsid w:val="000C60C3"/>
    <w:rsid w:val="000D0275"/>
    <w:rsid w:val="001217FC"/>
    <w:rsid w:val="001924F5"/>
    <w:rsid w:val="001940BF"/>
    <w:rsid w:val="001957B6"/>
    <w:rsid w:val="0019777B"/>
    <w:rsid w:val="0020319A"/>
    <w:rsid w:val="00205DFA"/>
    <w:rsid w:val="0021004F"/>
    <w:rsid w:val="00212D0F"/>
    <w:rsid w:val="00243A53"/>
    <w:rsid w:val="0024777F"/>
    <w:rsid w:val="0028324F"/>
    <w:rsid w:val="002C3F31"/>
    <w:rsid w:val="00314D57"/>
    <w:rsid w:val="003229C6"/>
    <w:rsid w:val="003328E0"/>
    <w:rsid w:val="00352773"/>
    <w:rsid w:val="00393CEE"/>
    <w:rsid w:val="003B0B9B"/>
    <w:rsid w:val="003F20FA"/>
    <w:rsid w:val="00433E72"/>
    <w:rsid w:val="00456B27"/>
    <w:rsid w:val="004C693C"/>
    <w:rsid w:val="00511C85"/>
    <w:rsid w:val="00513375"/>
    <w:rsid w:val="00530D60"/>
    <w:rsid w:val="00561A3F"/>
    <w:rsid w:val="00593DAC"/>
    <w:rsid w:val="005D60D1"/>
    <w:rsid w:val="005D6EB7"/>
    <w:rsid w:val="00636DD0"/>
    <w:rsid w:val="007711CC"/>
    <w:rsid w:val="00774FBD"/>
    <w:rsid w:val="007A113B"/>
    <w:rsid w:val="007F2478"/>
    <w:rsid w:val="008D72DA"/>
    <w:rsid w:val="00962D77"/>
    <w:rsid w:val="00A75E99"/>
    <w:rsid w:val="00BA4DFC"/>
    <w:rsid w:val="00BC4E3F"/>
    <w:rsid w:val="00BF19B2"/>
    <w:rsid w:val="00C071DD"/>
    <w:rsid w:val="00C34C22"/>
    <w:rsid w:val="00C70206"/>
    <w:rsid w:val="00CF208B"/>
    <w:rsid w:val="00CF5738"/>
    <w:rsid w:val="00D53404"/>
    <w:rsid w:val="00D574E6"/>
    <w:rsid w:val="00D665A6"/>
    <w:rsid w:val="00D74AFE"/>
    <w:rsid w:val="00DA72D1"/>
    <w:rsid w:val="00DB2948"/>
    <w:rsid w:val="00DF0C72"/>
    <w:rsid w:val="00DF2A46"/>
    <w:rsid w:val="00E17680"/>
    <w:rsid w:val="00E42A72"/>
    <w:rsid w:val="00EA2796"/>
    <w:rsid w:val="00F0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35DD0"/>
  <w15:docId w15:val="{BBDA55DC-8775-416A-8A91-D8132FE0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49</TotalTime>
  <Pages>10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7</cp:revision>
  <dcterms:created xsi:type="dcterms:W3CDTF">2019-12-04T14:43:00Z</dcterms:created>
  <dcterms:modified xsi:type="dcterms:W3CDTF">2019-12-15T09:11:00Z</dcterms:modified>
</cp:coreProperties>
</file>